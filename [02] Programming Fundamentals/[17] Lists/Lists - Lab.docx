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18" w:rsidRPr="0042051D" w:rsidRDefault="00AF6BA1" w:rsidP="009664F7">
      <w:pPr>
        <w:pStyle w:val="Heading1"/>
        <w:jc w:val="center"/>
        <w:rPr>
          <w:noProof/>
          <w:lang w:val="en-US"/>
        </w:rPr>
      </w:pPr>
      <w:r w:rsidRPr="0042051D">
        <w:rPr>
          <w:noProof/>
          <w:lang w:val="en-US"/>
        </w:rPr>
        <w:t>Lab: Lists</w:t>
      </w:r>
    </w:p>
    <w:p w:rsidR="009755D9" w:rsidRPr="0042051D" w:rsidRDefault="00190E89" w:rsidP="009755D9">
      <w:pPr>
        <w:rPr>
          <w:b/>
          <w:noProof/>
          <w:lang w:val="en-US"/>
        </w:rPr>
      </w:pPr>
      <w:r w:rsidRPr="0042051D">
        <w:rPr>
          <w:noProof/>
          <w:lang w:val="en-US"/>
        </w:rPr>
        <w:t xml:space="preserve">Problems for in-class lab for the </w:t>
      </w:r>
      <w:hyperlink r:id="rId8" w:history="1">
        <w:hyperlink r:id="rId9" w:history="1">
          <w:r w:rsidRPr="0042051D">
            <w:rPr>
              <w:rStyle w:val="Hyperlink"/>
              <w:noProof/>
              <w:lang w:val="en-US"/>
            </w:rPr>
            <w:t>"C#  Fundamentals" course @ SoftUni</w:t>
          </w:r>
        </w:hyperlink>
      </w:hyperlink>
      <w:r w:rsidR="00CA552B" w:rsidRPr="0042051D">
        <w:rPr>
          <w:rStyle w:val="Hyperlink"/>
          <w:noProof/>
          <w:lang w:val="en-US"/>
        </w:rPr>
        <w:br/>
      </w:r>
      <w:r w:rsidR="009755D9" w:rsidRPr="0042051D">
        <w:rPr>
          <w:noProof/>
          <w:lang w:val="en-US"/>
        </w:rPr>
        <w:t>You can check your solutions</w:t>
      </w:r>
      <w:r w:rsidR="005D1F02" w:rsidRPr="0042051D">
        <w:rPr>
          <w:noProof/>
          <w:lang w:val="en-US"/>
        </w:rPr>
        <w:t xml:space="preserve"> in </w:t>
      </w:r>
      <w:hyperlink r:id="rId10" w:history="1">
        <w:r w:rsidR="005D1F02" w:rsidRPr="0042051D">
          <w:rPr>
            <w:rStyle w:val="Hyperlink"/>
            <w:noProof/>
            <w:lang w:val="en-US"/>
          </w:rPr>
          <w:t>Judge</w:t>
        </w:r>
      </w:hyperlink>
    </w:p>
    <w:p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Sum Adjacent Equal Numbers</w:t>
      </w:r>
    </w:p>
    <w:p w:rsidR="005D1F02" w:rsidRPr="0042051D" w:rsidRDefault="005D1F02" w:rsidP="005D1F02">
      <w:pPr>
        <w:tabs>
          <w:tab w:val="num" w:pos="720"/>
        </w:tabs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to </w:t>
      </w:r>
      <w:r w:rsidRPr="0042051D">
        <w:rPr>
          <w:rFonts w:asciiTheme="minorHAnsi" w:hAnsiTheme="minorHAnsi" w:cstheme="minorHAnsi"/>
          <w:b/>
          <w:noProof/>
          <w:lang w:val="en-US"/>
        </w:rPr>
        <w:t>sum all adjacent equal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in a list of decimal numbers, starting from </w:t>
      </w:r>
      <w:r w:rsidRPr="0042051D">
        <w:rPr>
          <w:rFonts w:asciiTheme="minorHAnsi" w:hAnsiTheme="minorHAnsi" w:cstheme="minorHAnsi"/>
          <w:b/>
          <w:noProof/>
          <w:lang w:val="en-US"/>
        </w:rPr>
        <w:t>left to right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5D1F02" w:rsidRPr="0042051D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two numbers are summed, the obtained result could be equal to some of its neighbors and should be summed as well (see the examples below).</w:t>
      </w:r>
    </w:p>
    <w:p w:rsidR="005D1F02" w:rsidRPr="0042051D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Always sum the </w:t>
      </w:r>
      <w:r w:rsidRPr="0042051D">
        <w:rPr>
          <w:rFonts w:asciiTheme="minorHAnsi" w:hAnsiTheme="minorHAnsi" w:cstheme="minorHAnsi"/>
          <w:b/>
          <w:noProof/>
          <w:lang w:val="en-US"/>
        </w:rPr>
        <w:t>leftmost</w:t>
      </w:r>
      <w:r w:rsidRPr="0042051D">
        <w:rPr>
          <w:rFonts w:asciiTheme="minorHAnsi" w:hAnsiTheme="minorHAnsi" w:cstheme="minorHAnsi"/>
          <w:noProof/>
          <w:lang w:val="en-US"/>
        </w:rPr>
        <w:t xml:space="preserve"> two equal neighbors (if several couples of equal neighbors are available).</w:t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5D1F02" w:rsidRPr="0042051D" w:rsidTr="00800BC2">
        <w:tc>
          <w:tcPr>
            <w:tcW w:w="1654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Explanation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3 3 6 1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12 1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3 3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6 1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6 6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12 1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16 8 16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8 8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16 8 16</w:t>
            </w:r>
          </w:p>
        </w:tc>
      </w:tr>
      <w:tr w:rsidR="005D1F02" w:rsidRPr="0042051D" w:rsidTr="00800BC2">
        <w:tc>
          <w:tcPr>
            <w:tcW w:w="1654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5 8 4</w:t>
            </w:r>
          </w:p>
        </w:tc>
        <w:tc>
          <w:tcPr>
            <w:tcW w:w="6139" w:type="dxa"/>
            <w:vAlign w:val="center"/>
          </w:tcPr>
          <w:p w:rsidR="005D1F02" w:rsidRPr="0042051D" w:rsidRDefault="005D1F02" w:rsidP="00800BC2">
            <w:pPr>
              <w:spacing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5 4 2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1 1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5 4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5 8 4</w:t>
            </w:r>
          </w:p>
        </w:tc>
      </w:tr>
    </w:tbl>
    <w:p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Gauss' Trick</w:t>
      </w:r>
    </w:p>
    <w:p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sum</w:t>
      </w:r>
      <w:r w:rsidR="00D36E7C"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all </w:t>
      </w:r>
      <w:r w:rsidR="00D36E7C"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of the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:rsidR="005D1F02" w:rsidRPr="0042051D" w:rsidRDefault="005D1F02" w:rsidP="005D1F02">
      <w:pPr>
        <w:pStyle w:val="Default"/>
        <w:rPr>
          <w:rFonts w:eastAsia="Calibri"/>
          <w:b/>
          <w:noProof/>
        </w:rPr>
      </w:pPr>
    </w:p>
    <w:p w:rsidR="005D1F02" w:rsidRPr="0042051D" w:rsidRDefault="005D1F02" w:rsidP="005D1F02">
      <w:pPr>
        <w:pStyle w:val="Default"/>
        <w:rPr>
          <w:noProof/>
        </w:rPr>
      </w:pPr>
      <w:r w:rsidRPr="0042051D">
        <w:rPr>
          <w:noProof/>
          <w:lang w:val="bg-BG" w:eastAsia="bg-BG"/>
        </w:rPr>
        <w:drawing>
          <wp:inline distT="0" distB="0" distL="0" distR="0" wp14:anchorId="2D6D96C2" wp14:editId="603D68E4">
            <wp:extent cx="2965837" cy="1293888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5D1F02" w:rsidRPr="0042051D" w:rsidTr="00E65C7C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:rsidTr="00E65C7C">
        <w:trPr>
          <w:trHeight w:val="253"/>
        </w:trPr>
        <w:tc>
          <w:tcPr>
            <w:tcW w:w="1426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1 2 3 4 5</w:t>
            </w:r>
          </w:p>
        </w:tc>
        <w:tc>
          <w:tcPr>
            <w:tcW w:w="982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6 6 3</w:t>
            </w:r>
          </w:p>
        </w:tc>
      </w:tr>
      <w:tr w:rsidR="005D1F02" w:rsidRPr="0042051D" w:rsidTr="00E65C7C">
        <w:trPr>
          <w:trHeight w:val="273"/>
        </w:trPr>
        <w:tc>
          <w:tcPr>
            <w:tcW w:w="1426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</w:t>
            </w:r>
          </w:p>
        </w:tc>
        <w:tc>
          <w:tcPr>
            <w:tcW w:w="982" w:type="dxa"/>
          </w:tcPr>
          <w:p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5 5</w:t>
            </w:r>
          </w:p>
        </w:tc>
      </w:tr>
    </w:tbl>
    <w:p w:rsidR="005D1F02" w:rsidRPr="0042051D" w:rsidRDefault="005D1F02" w:rsidP="005D1F02">
      <w:pPr>
        <w:rPr>
          <w:noProof/>
          <w:lang w:val="en-US"/>
        </w:rPr>
      </w:pPr>
    </w:p>
    <w:p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Merging Lists</w:t>
      </w:r>
    </w:p>
    <w:p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You are going to receive two lists with numbers. Create a result list</w:t>
      </w:r>
      <w:r w:rsidR="00D36E7C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which contains the numbers from both of the lists. The </w:t>
      </w:r>
      <w:r w:rsidRPr="0042051D">
        <w:rPr>
          <w:rFonts w:asciiTheme="minorHAnsi" w:hAnsiTheme="minorHAnsi" w:cstheme="minorHAnsi"/>
          <w:b/>
          <w:noProof/>
          <w:lang w:val="en-US"/>
        </w:rPr>
        <w:t>first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Pr="0042051D">
        <w:rPr>
          <w:rFonts w:asciiTheme="minorHAnsi" w:hAnsiTheme="minorHAnsi" w:cstheme="minorHAnsi"/>
          <w:noProof/>
          <w:lang w:val="en-US"/>
        </w:rPr>
        <w:t xml:space="preserve"> should be </w:t>
      </w:r>
      <w:r w:rsidRPr="0042051D">
        <w:rPr>
          <w:rFonts w:asciiTheme="minorHAnsi" w:hAnsiTheme="minorHAnsi" w:cstheme="minorHAnsi"/>
          <w:b/>
          <w:noProof/>
          <w:lang w:val="en-US"/>
        </w:rPr>
        <w:t>from the first list</w:t>
      </w:r>
      <w:r w:rsidRPr="0042051D">
        <w:rPr>
          <w:rFonts w:asciiTheme="minorHAnsi" w:hAnsiTheme="minorHAnsi" w:cstheme="minorHAnsi"/>
          <w:noProof/>
          <w:lang w:val="en-US"/>
        </w:rPr>
        <w:t xml:space="preserve">,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and so on. If the length of the two lists </w:t>
      </w:r>
      <w:r w:rsidRPr="0042051D">
        <w:rPr>
          <w:rFonts w:asciiTheme="minorHAnsi" w:hAnsiTheme="minorHAnsi" w:cstheme="minorHAnsi"/>
          <w:b/>
          <w:noProof/>
          <w:lang w:val="en-US"/>
        </w:rPr>
        <w:t>are not equal</w:t>
      </w:r>
      <w:r w:rsidRPr="0042051D">
        <w:rPr>
          <w:rFonts w:asciiTheme="minorHAnsi" w:hAnsiTheme="minorHAnsi" w:cstheme="minorHAnsi"/>
          <w:noProof/>
          <w:lang w:val="en-US"/>
        </w:rPr>
        <w:t xml:space="preserve">, just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remaining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elements</w:t>
      </w:r>
      <w:r w:rsidRPr="0042051D">
        <w:rPr>
          <w:rFonts w:asciiTheme="minorHAnsi" w:hAnsiTheme="minorHAnsi" w:cstheme="minorHAnsi"/>
          <w:noProof/>
          <w:lang w:val="en-US"/>
        </w:rPr>
        <w:t xml:space="preserve"> at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list.</w:t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5D1F02" w:rsidRPr="0042051D" w:rsidTr="008A42A8">
        <w:tc>
          <w:tcPr>
            <w:tcW w:w="2304" w:type="dxa"/>
            <w:shd w:val="clear" w:color="auto" w:fill="BFBFBF" w:themeFill="background1" w:themeFillShade="BF"/>
          </w:tcPr>
          <w:p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:rsidTr="008A42A8">
        <w:tc>
          <w:tcPr>
            <w:tcW w:w="2304" w:type="dxa"/>
          </w:tcPr>
          <w:p w:rsidR="005D1F02" w:rsidRPr="0042051D" w:rsidRDefault="005D1F02" w:rsidP="008A42A8">
            <w:pPr>
              <w:spacing w:after="0"/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3 5 2 43 12 3 54 10 23</w:t>
            </w:r>
          </w:p>
          <w:p w:rsidR="005D1F02" w:rsidRPr="0042051D" w:rsidRDefault="005D1F02" w:rsidP="008A42A8">
            <w:pPr>
              <w:spacing w:after="0"/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76 5 34 2 4 12</w:t>
            </w:r>
          </w:p>
        </w:tc>
        <w:tc>
          <w:tcPr>
            <w:tcW w:w="3587" w:type="dxa"/>
          </w:tcPr>
          <w:p w:rsidR="005D1F02" w:rsidRPr="0042051D" w:rsidRDefault="005D1F02" w:rsidP="008A42A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10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23</w:t>
            </w:r>
          </w:p>
        </w:tc>
      </w:tr>
      <w:tr w:rsidR="005D1F02" w:rsidRPr="0042051D" w:rsidTr="008A42A8">
        <w:tc>
          <w:tcPr>
            <w:tcW w:w="2304" w:type="dxa"/>
          </w:tcPr>
          <w:p w:rsidR="005D1F02" w:rsidRPr="0042051D" w:rsidRDefault="005D1F02" w:rsidP="008A42A8">
            <w:pPr>
              <w:spacing w:after="0"/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lastRenderedPageBreak/>
              <w:t>76 5 34 2 4 12</w:t>
            </w:r>
          </w:p>
          <w:p w:rsidR="005D1F02" w:rsidRPr="0042051D" w:rsidRDefault="005D1F02" w:rsidP="008A42A8">
            <w:pPr>
              <w:spacing w:after="0"/>
              <w:rPr>
                <w:b/>
                <w:noProof/>
                <w:color w:val="E36C0A" w:themeColor="accent6" w:themeShade="BF"/>
                <w:lang w:val="en-US"/>
              </w:rPr>
            </w:pP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3 5 2 43 12 3 54 10 23</w:t>
            </w:r>
          </w:p>
        </w:tc>
        <w:tc>
          <w:tcPr>
            <w:tcW w:w="3587" w:type="dxa"/>
          </w:tcPr>
          <w:p w:rsidR="005D1F02" w:rsidRPr="0042051D" w:rsidRDefault="005D1F02" w:rsidP="008A42A8">
            <w:pPr>
              <w:spacing w:after="0"/>
              <w:rPr>
                <w:noProof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noProof/>
                <w:color w:val="984806" w:themeColor="accent6" w:themeShade="80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54 10 23</w:t>
            </w:r>
          </w:p>
        </w:tc>
      </w:tr>
    </w:tbl>
    <w:p w:rsidR="00AF6BA1" w:rsidRPr="0042051D" w:rsidRDefault="00852B23" w:rsidP="00AF6BA1">
      <w:pPr>
        <w:pStyle w:val="Heading2"/>
        <w:rPr>
          <w:noProof/>
        </w:rPr>
      </w:pPr>
      <w:r w:rsidRPr="0042051D">
        <w:rPr>
          <w:noProof/>
        </w:rPr>
        <w:t>List of P</w:t>
      </w:r>
      <w:r w:rsidR="00AF6BA1" w:rsidRPr="0042051D">
        <w:rPr>
          <w:noProof/>
        </w:rPr>
        <w:t>roducts</w:t>
      </w:r>
    </w:p>
    <w:p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number </w:t>
      </w:r>
      <w:r w:rsidRPr="0042051D">
        <w:rPr>
          <w:rFonts w:asciiTheme="minorHAnsi" w:hAnsiTheme="minorHAnsi" w:cstheme="minorHAnsi"/>
          <w:b/>
          <w:noProof/>
          <w:lang w:val="en-US"/>
        </w:rPr>
        <w:t>n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n lines of products</w:t>
      </w:r>
      <w:r w:rsidRPr="0042051D">
        <w:rPr>
          <w:rFonts w:asciiTheme="minorHAnsi" w:hAnsiTheme="minorHAnsi" w:cstheme="minorHAnsi"/>
          <w:noProof/>
          <w:lang w:val="en-US"/>
        </w:rPr>
        <w:t xml:space="preserve">. Print a </w:t>
      </w:r>
      <w:r w:rsidRPr="0042051D">
        <w:rPr>
          <w:rFonts w:asciiTheme="minorHAnsi" w:hAnsiTheme="minorHAnsi" w:cstheme="minorHAnsi"/>
          <w:b/>
          <w:noProof/>
          <w:lang w:val="en-US"/>
        </w:rPr>
        <w:t>numbered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of all the products </w:t>
      </w:r>
      <w:r w:rsidRPr="0042051D">
        <w:rPr>
          <w:rFonts w:asciiTheme="minorHAnsi" w:hAnsiTheme="minorHAnsi" w:cstheme="minorHAnsi"/>
          <w:b/>
          <w:noProof/>
          <w:lang w:val="en-US"/>
        </w:rPr>
        <w:t>ordered by name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:rsidR="00AF6BA1" w:rsidRPr="0042051D" w:rsidRDefault="00AF6BA1" w:rsidP="00AF6BA1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AF6BA1" w:rsidRPr="0042051D" w:rsidTr="00A660E1">
        <w:tc>
          <w:tcPr>
            <w:tcW w:w="1235" w:type="dxa"/>
            <w:shd w:val="clear" w:color="auto" w:fill="BFBFBF" w:themeFill="background1" w:themeFillShade="BF"/>
          </w:tcPr>
          <w:p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AF6BA1" w:rsidRPr="0042051D" w:rsidTr="00A660E1">
        <w:tc>
          <w:tcPr>
            <w:tcW w:w="1235" w:type="dxa"/>
          </w:tcPr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</w:p>
          <w:p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</w:p>
        </w:tc>
        <w:tc>
          <w:tcPr>
            <w:tcW w:w="1383" w:type="dxa"/>
          </w:tcPr>
          <w:p w:rsidR="00DB4B50" w:rsidRPr="0042051D" w:rsidRDefault="00DB4B50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Remove Negatives and Reverse</w:t>
      </w:r>
    </w:p>
    <w:p w:rsidR="005D1F02" w:rsidRPr="0042051D" w:rsidRDefault="005D1F02" w:rsidP="005D1F02">
      <w:pPr>
        <w:tabs>
          <w:tab w:val="num" w:pos="720"/>
        </w:tabs>
        <w:rPr>
          <w:rFonts w:cs="Calibri"/>
          <w:noProof/>
          <w:lang w:val="en-US"/>
        </w:rPr>
      </w:pPr>
      <w:r w:rsidRPr="0042051D">
        <w:rPr>
          <w:rFonts w:cs="Calibri"/>
          <w:noProof/>
          <w:lang w:val="en-US"/>
        </w:rPr>
        <w:t xml:space="preserve">Read a </w:t>
      </w:r>
      <w:r w:rsidRPr="0042051D">
        <w:rPr>
          <w:rFonts w:cs="Calibri"/>
          <w:b/>
          <w:noProof/>
          <w:lang w:val="en-US"/>
        </w:rPr>
        <w:t>list of integers</w:t>
      </w:r>
      <w:r w:rsidRPr="0042051D">
        <w:rPr>
          <w:rFonts w:cs="Calibri"/>
          <w:noProof/>
          <w:lang w:val="en-US"/>
        </w:rPr>
        <w:t xml:space="preserve">, </w:t>
      </w:r>
      <w:r w:rsidRPr="0042051D">
        <w:rPr>
          <w:rFonts w:cs="Calibri"/>
          <w:b/>
          <w:noProof/>
          <w:lang w:val="en-US"/>
        </w:rPr>
        <w:t>remove all negative numbers</w:t>
      </w:r>
      <w:r w:rsidRPr="0042051D">
        <w:rPr>
          <w:rFonts w:cs="Calibri"/>
          <w:noProof/>
          <w:lang w:val="en-US"/>
        </w:rPr>
        <w:t xml:space="preserve"> from it and print the remaining elements in </w:t>
      </w:r>
      <w:r w:rsidRPr="0042051D">
        <w:rPr>
          <w:rFonts w:cs="Calibri"/>
          <w:b/>
          <w:noProof/>
          <w:lang w:val="en-US"/>
        </w:rPr>
        <w:t>reversed order</w:t>
      </w:r>
      <w:r w:rsidRPr="0042051D">
        <w:rPr>
          <w:rFonts w:cs="Calibri"/>
          <w:noProof/>
          <w:lang w:val="en-US"/>
        </w:rPr>
        <w:t xml:space="preserve">. In case </w:t>
      </w:r>
      <w:r w:rsidR="00AF3F31" w:rsidRPr="0042051D">
        <w:rPr>
          <w:rFonts w:cs="Calibri"/>
          <w:noProof/>
          <w:lang w:val="en-US"/>
        </w:rPr>
        <w:t>there are</w:t>
      </w:r>
      <w:r w:rsidRPr="0042051D">
        <w:rPr>
          <w:rFonts w:cs="Calibri"/>
          <w:noProof/>
          <w:lang w:val="en-US"/>
        </w:rPr>
        <w:t xml:space="preserve"> no elements left in the list, print "</w:t>
      </w:r>
      <w:r w:rsidRPr="0042051D">
        <w:rPr>
          <w:rStyle w:val="CodeChar"/>
          <w:rFonts w:ascii="Calibri" w:hAnsi="Calibri" w:cs="Calibri"/>
          <w:lang w:val="en-US"/>
        </w:rPr>
        <w:t>empty</w:t>
      </w:r>
      <w:r w:rsidRPr="0042051D">
        <w:rPr>
          <w:rFonts w:cs="Calibri"/>
          <w:noProof/>
          <w:lang w:val="en-US"/>
        </w:rPr>
        <w:t>".</w:t>
      </w:r>
    </w:p>
    <w:p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5D1F02" w:rsidRPr="0042051D" w:rsidTr="00C3406E">
        <w:tc>
          <w:tcPr>
            <w:tcW w:w="2227" w:type="dxa"/>
            <w:shd w:val="clear" w:color="auto" w:fill="D9D9D9" w:themeFill="background1" w:themeFillShade="D9"/>
          </w:tcPr>
          <w:p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50 9 7 10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7 -2 -10 1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1 7</w:t>
            </w:r>
          </w:p>
        </w:tc>
      </w:tr>
      <w:tr w:rsidR="005D1F02" w:rsidRPr="0042051D" w:rsidTr="00C3406E">
        <w:tc>
          <w:tcPr>
            <w:tcW w:w="2227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-1 -2 -3</w:t>
            </w:r>
          </w:p>
        </w:tc>
        <w:tc>
          <w:tcPr>
            <w:tcW w:w="1380" w:type="dxa"/>
            <w:vAlign w:val="center"/>
          </w:tcPr>
          <w:p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empty</w:t>
            </w:r>
          </w:p>
        </w:tc>
      </w:tr>
    </w:tbl>
    <w:p w:rsidR="008620C0" w:rsidRPr="0042051D" w:rsidRDefault="008620C0" w:rsidP="008620C0">
      <w:pPr>
        <w:pStyle w:val="Heading2"/>
        <w:rPr>
          <w:noProof/>
        </w:rPr>
      </w:pPr>
      <w:r w:rsidRPr="0042051D">
        <w:rPr>
          <w:noProof/>
        </w:rPr>
        <w:t>List Manipulation Basics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that reads a list of integers. Then until you receive 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noProof/>
          <w:lang w:val="en-US"/>
        </w:rPr>
        <w:t xml:space="preserve">, you will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receive </w:t>
      </w:r>
      <w:r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Pr="0042051D">
        <w:rPr>
          <w:rFonts w:asciiTheme="minorHAnsi" w:hAnsiTheme="minorHAnsi" w:cstheme="minorHAnsi"/>
          <w:b/>
          <w:noProof/>
          <w:lang w:val="en-US"/>
        </w:rPr>
        <w:t>commands: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Add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add a number to the end of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a </w:t>
      </w:r>
      <w:r w:rsidRPr="0042051D">
        <w:rPr>
          <w:rFonts w:asciiTheme="minorHAnsi" w:hAnsiTheme="minorHAnsi" w:cstheme="minorHAnsi"/>
          <w:noProof/>
          <w:lang w:val="en-US"/>
        </w:rPr>
        <w:t>number from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RemoveAt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a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Insert {number}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insert a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8620C0" w:rsidRPr="0042051D" w:rsidRDefault="008620C0" w:rsidP="008620C0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Note: All the indices will be valid!</w:t>
      </w:r>
    </w:p>
    <w:p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When you receive the </w:t>
      </w:r>
      <w:r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</w:t>
      </w:r>
      <w:r w:rsidR="00096983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final state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 (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spaces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:rsidR="000E2E2B" w:rsidRPr="0042051D" w:rsidRDefault="000E2E2B" w:rsidP="000E2E2B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E2E2B" w:rsidRPr="0042051D" w:rsidTr="009664F7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E2E2B" w:rsidRPr="0042051D" w:rsidTr="009664F7">
        <w:trPr>
          <w:trHeight w:val="1852"/>
        </w:trPr>
        <w:tc>
          <w:tcPr>
            <w:tcW w:w="2031" w:type="dxa"/>
          </w:tcPr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4 19 2 53 6 43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Add 3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 2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RemoveAt 1</w:t>
            </w:r>
          </w:p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Insert 8 3</w:t>
            </w:r>
          </w:p>
          <w:p w:rsidR="000E2E2B" w:rsidRPr="0042051D" w:rsidRDefault="00C67CFA" w:rsidP="000E2E2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="000E2E2B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nd</w:t>
            </w:r>
          </w:p>
        </w:tc>
        <w:tc>
          <w:tcPr>
            <w:tcW w:w="1910" w:type="dxa"/>
          </w:tcPr>
          <w:p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:rsidR="008620C0" w:rsidRPr="0042051D" w:rsidRDefault="008620C0" w:rsidP="008620C0">
      <w:pPr>
        <w:pStyle w:val="Heading2"/>
        <w:rPr>
          <w:noProof/>
        </w:rPr>
      </w:pPr>
      <w:bookmarkStart w:id="0" w:name="_GoBack"/>
      <w:bookmarkEnd w:id="0"/>
      <w:r w:rsidRPr="0042051D">
        <w:rPr>
          <w:noProof/>
        </w:rPr>
        <w:lastRenderedPageBreak/>
        <w:t>List Manipulation Advanced</w:t>
      </w:r>
    </w:p>
    <w:p w:rsidR="00C67CFA" w:rsidRPr="0042051D" w:rsidRDefault="00FB2608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noProof/>
          <w:lang w:val="en-US"/>
        </w:rPr>
        <w:t>are going to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implement more complicated list commands</w:t>
      </w:r>
      <w:r w:rsidR="0035476E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="0035476E" w:rsidRPr="0042051D">
        <w:rPr>
          <w:rFonts w:asciiTheme="minorHAnsi" w:hAnsiTheme="minorHAnsi" w:cstheme="minorHAnsi"/>
          <w:b/>
          <w:noProof/>
          <w:lang w:val="en-US"/>
        </w:rPr>
        <w:t>extending the previous task</w:t>
      </w:r>
      <w:r w:rsidR="00255E46" w:rsidRPr="0042051D">
        <w:rPr>
          <w:rFonts w:asciiTheme="minorHAnsi" w:hAnsiTheme="minorHAnsi" w:cstheme="minorHAnsi"/>
          <w:noProof/>
          <w:lang w:val="en-US"/>
        </w:rPr>
        <w:t>. Again, read a list and</w:t>
      </w:r>
      <w:r w:rsidRPr="0042051D">
        <w:rPr>
          <w:rFonts w:asciiTheme="minorHAnsi" w:hAnsiTheme="minorHAnsi" w:cstheme="minorHAnsi"/>
          <w:noProof/>
          <w:lang w:val="en-US"/>
        </w:rPr>
        <w:t xml:space="preserve"> keep reading commands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until you receive </w:t>
      </w:r>
      <w:r w:rsidR="00255E46"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="00255E46" w:rsidRPr="0042051D">
        <w:rPr>
          <w:rFonts w:asciiTheme="minorHAnsi" w:hAnsiTheme="minorHAnsi" w:cstheme="minorHAnsi"/>
          <w:noProof/>
          <w:lang w:val="en-US"/>
        </w:rPr>
        <w:t>:</w:t>
      </w:r>
    </w:p>
    <w:p w:rsidR="006B7485" w:rsidRPr="0042051D" w:rsidRDefault="00255E46" w:rsidP="00C67CFA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Contains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check if the list contains the number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 and if so -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"Yes</w:t>
      </w:r>
      <w:r w:rsidRPr="0042051D">
        <w:rPr>
          <w:rFonts w:asciiTheme="minorHAnsi" w:hAnsiTheme="minorHAnsi" w:cstheme="minorHAnsi"/>
          <w:noProof/>
          <w:lang w:val="en-US"/>
        </w:rPr>
        <w:t xml:space="preserve">", </w:t>
      </w:r>
      <w:r w:rsidRPr="0042051D">
        <w:rPr>
          <w:rFonts w:asciiTheme="minorHAnsi" w:hAnsiTheme="minorHAnsi" w:cstheme="minorHAnsi"/>
          <w:b/>
          <w:noProof/>
          <w:lang w:val="en-US"/>
        </w:rPr>
        <w:t>otherwise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"No such number"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E</w:t>
      </w:r>
      <w:r w:rsidRPr="0042051D">
        <w:rPr>
          <w:rFonts w:asciiTheme="minorHAnsi" w:hAnsiTheme="minorHAnsi" w:cstheme="minorHAnsi"/>
          <w:b/>
          <w:noProof/>
          <w:lang w:val="en-US"/>
        </w:rPr>
        <w:t>ven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all the even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numbers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O</w:t>
      </w:r>
      <w:r w:rsidRPr="0042051D">
        <w:rPr>
          <w:rFonts w:asciiTheme="minorHAnsi" w:hAnsiTheme="minorHAnsi" w:cstheme="minorHAnsi"/>
          <w:b/>
          <w:noProof/>
          <w:lang w:val="en-US"/>
        </w:rPr>
        <w:t>dd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 xml:space="preserve">all the odd </w:t>
      </w:r>
      <w:r w:rsidRPr="0042051D">
        <w:rPr>
          <w:rFonts w:asciiTheme="minorHAnsi" w:hAnsiTheme="minorHAnsi" w:cstheme="minorHAnsi"/>
          <w:b/>
          <w:noProof/>
          <w:lang w:val="en-US"/>
        </w:rPr>
        <w:t>numbers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Get</w:t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b/>
          <w:noProof/>
          <w:lang w:val="en-US"/>
        </w:rPr>
        <w:t>um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sum of all the numbers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 xml:space="preserve">Filter </w:t>
      </w:r>
      <w:r w:rsidRPr="0042051D">
        <w:rPr>
          <w:rFonts w:asciiTheme="minorHAnsi" w:hAnsiTheme="minorHAnsi" w:cstheme="minorHAnsi"/>
          <w:b/>
          <w:noProof/>
          <w:lang w:val="en-US"/>
        </w:rPr>
        <w:t>{condition}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all the numbers that </w:t>
      </w:r>
      <w:r w:rsidRPr="0042051D">
        <w:rPr>
          <w:rFonts w:asciiTheme="minorHAnsi" w:hAnsiTheme="minorHAnsi" w:cstheme="minorHAnsi"/>
          <w:b/>
          <w:noProof/>
          <w:lang w:val="en-US"/>
        </w:rPr>
        <w:t>fulfill th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e given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condition</w:t>
      </w:r>
      <w:r w:rsidRPr="0042051D">
        <w:rPr>
          <w:rFonts w:asciiTheme="minorHAnsi" w:hAnsiTheme="minorHAnsi" w:cstheme="minorHAnsi"/>
          <w:noProof/>
          <w:lang w:val="en-US"/>
        </w:rPr>
        <w:t>. The condition will be either '</w:t>
      </w:r>
      <w:r w:rsidRPr="0042051D">
        <w:rPr>
          <w:rFonts w:asciiTheme="minorHAnsi" w:hAnsiTheme="minorHAnsi" w:cstheme="minorHAnsi"/>
          <w:b/>
          <w:noProof/>
          <w:lang w:val="en-US"/>
        </w:rPr>
        <w:t>&lt;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'</w:t>
      </w:r>
      <w:r w:rsidRPr="0042051D">
        <w:rPr>
          <w:rFonts w:asciiTheme="minorHAnsi" w:hAnsiTheme="minorHAnsi" w:cstheme="minorHAnsi"/>
          <w:b/>
          <w:noProof/>
          <w:lang w:val="en-US"/>
        </w:rPr>
        <w:t>&gt;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 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&gt;=</w:t>
      </w:r>
      <w:r w:rsidR="0005510D" w:rsidRPr="0042051D">
        <w:rPr>
          <w:rFonts w:asciiTheme="minorHAnsi" w:hAnsiTheme="minorHAnsi" w:cstheme="minorHAnsi"/>
          <w:noProof/>
          <w:lang w:val="en-US"/>
        </w:rPr>
        <w:t>",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&lt;=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:rsidR="0035476E" w:rsidRPr="0042051D" w:rsidRDefault="0035476E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After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list </w:t>
      </w:r>
      <w:r w:rsidRPr="0042051D">
        <w:rPr>
          <w:rFonts w:asciiTheme="minorHAnsi" w:hAnsiTheme="minorHAnsi" w:cstheme="minorHAnsi"/>
          <w:b/>
          <w:noProof/>
          <w:lang w:val="en-US"/>
        </w:rPr>
        <w:t>only if</w:t>
      </w:r>
      <w:r w:rsidRPr="0042051D">
        <w:rPr>
          <w:rFonts w:asciiTheme="minorHAnsi" w:hAnsiTheme="minorHAnsi" w:cstheme="minorHAnsi"/>
          <w:noProof/>
          <w:lang w:val="en-US"/>
        </w:rPr>
        <w:t xml:space="preserve"> you have made some </w:t>
      </w:r>
      <w:r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original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are made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only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from the commands from the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previous task</w:t>
      </w:r>
      <w:r w:rsidR="00F42A1C" w:rsidRPr="0042051D">
        <w:rPr>
          <w:rFonts w:asciiTheme="minorHAnsi" w:hAnsiTheme="minorHAnsi" w:cstheme="minorHAnsi"/>
          <w:noProof/>
          <w:lang w:val="en-US"/>
        </w:rPr>
        <w:t>.</w:t>
      </w:r>
    </w:p>
    <w:p w:rsidR="0005510D" w:rsidRPr="0042051D" w:rsidRDefault="0005510D" w:rsidP="0005510D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05510D" w:rsidRPr="0042051D" w:rsidTr="009664F7">
        <w:tc>
          <w:tcPr>
            <w:tcW w:w="2999" w:type="dxa"/>
            <w:shd w:val="clear" w:color="auto" w:fill="BFBFBF" w:themeFill="background1" w:themeFillShade="BF"/>
          </w:tcPr>
          <w:p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5510D" w:rsidRPr="0042051D" w:rsidTr="009664F7">
        <w:tc>
          <w:tcPr>
            <w:tcW w:w="2999" w:type="dxa"/>
          </w:tcPr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2 13 43 876 342 23 543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100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543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ven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dd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Get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S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um</w:t>
            </w:r>
          </w:p>
          <w:p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&gt;= 43</w:t>
            </w:r>
          </w:p>
          <w:p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&lt; 100</w:t>
            </w:r>
          </w:p>
          <w:p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2031" w:type="dxa"/>
          </w:tcPr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No such number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Yes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2 876 342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13 43 23 543</w:t>
            </w:r>
          </w:p>
          <w:p w:rsidR="0005510D" w:rsidRPr="0042051D" w:rsidRDefault="00D86FC8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1842</w:t>
            </w:r>
          </w:p>
          <w:p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43 876 342 543</w:t>
            </w:r>
          </w:p>
          <w:p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2 13 43 23</w:t>
            </w:r>
          </w:p>
        </w:tc>
      </w:tr>
    </w:tbl>
    <w:p w:rsidR="005D1F02" w:rsidRPr="0042051D" w:rsidRDefault="005D1F02" w:rsidP="006B268F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noProof/>
        </w:rPr>
      </w:pPr>
    </w:p>
    <w:sectPr w:rsidR="005D1F02" w:rsidRPr="0042051D" w:rsidSect="005D1F02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A64" w:rsidRDefault="00F31A64" w:rsidP="007F3EE4">
      <w:pPr>
        <w:spacing w:after="0" w:line="240" w:lineRule="auto"/>
      </w:pPr>
      <w:r>
        <w:separator/>
      </w:r>
    </w:p>
  </w:endnote>
  <w:endnote w:type="continuationSeparator" w:id="0">
    <w:p w:rsidR="00F31A64" w:rsidRDefault="00F31A64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F02" w:rsidRDefault="005D1F02" w:rsidP="005D1F0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4DB22804" wp14:editId="46B60F1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1A64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F31A6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5D1F02" w:rsidRDefault="005D1F02" w:rsidP="005D1F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D1F02" w:rsidRDefault="005D1F02" w:rsidP="005D1F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4A0BA6" wp14:editId="62ADEAD2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165C85" wp14:editId="05E8392E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8E64B8A" wp14:editId="75ECBEF4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667DF8" wp14:editId="74FB5926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99800A3" wp14:editId="075D548B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22811E7B" wp14:editId="4E7B212F">
                      <wp:extent cx="201930" cy="201930"/>
                      <wp:effectExtent l="0" t="0" r="7620" b="7620"/>
                      <wp:docPr id="17" name="Picture 1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4B4F35F" wp14:editId="0CE9618D">
                      <wp:extent cx="198120" cy="198120"/>
                      <wp:effectExtent l="0" t="0" r="0" b="0"/>
                      <wp:docPr id="20" name="Picture 2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50101F" wp14:editId="4A87746A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989E9CA" wp14:editId="4ADAB7B5">
                      <wp:extent cx="201930" cy="20193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31A64">
      <w:rPr>
        <w:noProof/>
      </w:rPr>
      <w:pict>
        <v:shape id="Text Box 1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6yyr3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5D1F02" w:rsidRDefault="005D1F02" w:rsidP="005D1F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31A64">
      <w:rPr>
        <w:noProof/>
      </w:rPr>
      <w:pict>
        <v:shape id="Text Box 11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5D1F02" w:rsidRDefault="005D1F02" w:rsidP="005D1F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E04B5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E04B5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D1F02" w:rsidRDefault="005D1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A64" w:rsidRDefault="00F31A64" w:rsidP="007F3EE4">
      <w:pPr>
        <w:spacing w:after="0" w:line="240" w:lineRule="auto"/>
      </w:pPr>
      <w:r>
        <w:separator/>
      </w:r>
    </w:p>
  </w:footnote>
  <w:footnote w:type="continuationSeparator" w:id="0">
    <w:p w:rsidR="00F31A64" w:rsidRDefault="00F31A64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32FC"/>
    <w:multiLevelType w:val="hybridMultilevel"/>
    <w:tmpl w:val="B3C2C8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40CF"/>
    <w:multiLevelType w:val="hybridMultilevel"/>
    <w:tmpl w:val="88F45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E2666"/>
    <w:multiLevelType w:val="hybridMultilevel"/>
    <w:tmpl w:val="D32A89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27"/>
  </w:num>
  <w:num w:numId="5">
    <w:abstractNumId w:val="43"/>
  </w:num>
  <w:num w:numId="6">
    <w:abstractNumId w:val="25"/>
  </w:num>
  <w:num w:numId="7">
    <w:abstractNumId w:val="12"/>
  </w:num>
  <w:num w:numId="8">
    <w:abstractNumId w:val="42"/>
  </w:num>
  <w:num w:numId="9">
    <w:abstractNumId w:val="11"/>
  </w:num>
  <w:num w:numId="10">
    <w:abstractNumId w:val="24"/>
  </w:num>
  <w:num w:numId="11">
    <w:abstractNumId w:val="23"/>
  </w:num>
  <w:num w:numId="12">
    <w:abstractNumId w:val="2"/>
  </w:num>
  <w:num w:numId="13">
    <w:abstractNumId w:val="33"/>
  </w:num>
  <w:num w:numId="14">
    <w:abstractNumId w:val="9"/>
  </w:num>
  <w:num w:numId="15">
    <w:abstractNumId w:val="32"/>
  </w:num>
  <w:num w:numId="16">
    <w:abstractNumId w:val="31"/>
  </w:num>
  <w:num w:numId="17">
    <w:abstractNumId w:val="10"/>
  </w:num>
  <w:num w:numId="18">
    <w:abstractNumId w:val="41"/>
  </w:num>
  <w:num w:numId="19">
    <w:abstractNumId w:val="15"/>
  </w:num>
  <w:num w:numId="20">
    <w:abstractNumId w:val="5"/>
  </w:num>
  <w:num w:numId="21">
    <w:abstractNumId w:val="0"/>
  </w:num>
  <w:num w:numId="22">
    <w:abstractNumId w:val="39"/>
  </w:num>
  <w:num w:numId="23">
    <w:abstractNumId w:val="3"/>
  </w:num>
  <w:num w:numId="24">
    <w:abstractNumId w:val="17"/>
  </w:num>
  <w:num w:numId="25">
    <w:abstractNumId w:val="29"/>
  </w:num>
  <w:num w:numId="26">
    <w:abstractNumId w:val="18"/>
  </w:num>
  <w:num w:numId="27">
    <w:abstractNumId w:val="1"/>
  </w:num>
  <w:num w:numId="28">
    <w:abstractNumId w:val="16"/>
  </w:num>
  <w:num w:numId="29">
    <w:abstractNumId w:val="35"/>
  </w:num>
  <w:num w:numId="30">
    <w:abstractNumId w:val="36"/>
  </w:num>
  <w:num w:numId="31">
    <w:abstractNumId w:val="6"/>
  </w:num>
  <w:num w:numId="32">
    <w:abstractNumId w:val="30"/>
  </w:num>
  <w:num w:numId="33">
    <w:abstractNumId w:val="21"/>
  </w:num>
  <w:num w:numId="34">
    <w:abstractNumId w:val="34"/>
  </w:num>
  <w:num w:numId="35">
    <w:abstractNumId w:val="20"/>
  </w:num>
  <w:num w:numId="36">
    <w:abstractNumId w:val="28"/>
  </w:num>
  <w:num w:numId="37">
    <w:abstractNumId w:val="38"/>
  </w:num>
  <w:num w:numId="38">
    <w:abstractNumId w:val="14"/>
  </w:num>
  <w:num w:numId="39">
    <w:abstractNumId w:val="7"/>
  </w:num>
  <w:num w:numId="40">
    <w:abstractNumId w:val="4"/>
  </w:num>
  <w:num w:numId="41">
    <w:abstractNumId w:val="19"/>
  </w:num>
  <w:num w:numId="42">
    <w:abstractNumId w:val="40"/>
  </w:num>
  <w:num w:numId="43">
    <w:abstractNumId w:val="2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567"/>
    <w:rsid w:val="0000374F"/>
    <w:rsid w:val="0002128C"/>
    <w:rsid w:val="0005510D"/>
    <w:rsid w:val="0006051A"/>
    <w:rsid w:val="00085835"/>
    <w:rsid w:val="000959D0"/>
    <w:rsid w:val="00096983"/>
    <w:rsid w:val="000A2F1B"/>
    <w:rsid w:val="000A47DF"/>
    <w:rsid w:val="000E2E2B"/>
    <w:rsid w:val="000F74CE"/>
    <w:rsid w:val="00120018"/>
    <w:rsid w:val="00141DF1"/>
    <w:rsid w:val="00143B1A"/>
    <w:rsid w:val="001617F6"/>
    <w:rsid w:val="00177040"/>
    <w:rsid w:val="00190E89"/>
    <w:rsid w:val="001E6065"/>
    <w:rsid w:val="002215EA"/>
    <w:rsid w:val="00224BC4"/>
    <w:rsid w:val="00244D99"/>
    <w:rsid w:val="00254868"/>
    <w:rsid w:val="00255E46"/>
    <w:rsid w:val="002A36B6"/>
    <w:rsid w:val="002B493E"/>
    <w:rsid w:val="00310F68"/>
    <w:rsid w:val="00326567"/>
    <w:rsid w:val="0035476E"/>
    <w:rsid w:val="003650FF"/>
    <w:rsid w:val="003D6248"/>
    <w:rsid w:val="0042051D"/>
    <w:rsid w:val="00431203"/>
    <w:rsid w:val="00473E27"/>
    <w:rsid w:val="0047574F"/>
    <w:rsid w:val="004B1F5A"/>
    <w:rsid w:val="004C311A"/>
    <w:rsid w:val="005061FD"/>
    <w:rsid w:val="00534CF2"/>
    <w:rsid w:val="005B02F3"/>
    <w:rsid w:val="005D1F02"/>
    <w:rsid w:val="005F68E4"/>
    <w:rsid w:val="00607E7F"/>
    <w:rsid w:val="00612E7A"/>
    <w:rsid w:val="0062257C"/>
    <w:rsid w:val="00634E41"/>
    <w:rsid w:val="00691369"/>
    <w:rsid w:val="006975D5"/>
    <w:rsid w:val="006B268F"/>
    <w:rsid w:val="006B5F7E"/>
    <w:rsid w:val="006B7485"/>
    <w:rsid w:val="007020C4"/>
    <w:rsid w:val="00716F52"/>
    <w:rsid w:val="007247A0"/>
    <w:rsid w:val="007B16A1"/>
    <w:rsid w:val="007D6CF6"/>
    <w:rsid w:val="007E04B5"/>
    <w:rsid w:val="007F1BEC"/>
    <w:rsid w:val="007F3EE4"/>
    <w:rsid w:val="007F658E"/>
    <w:rsid w:val="00847C23"/>
    <w:rsid w:val="00852B23"/>
    <w:rsid w:val="008620C0"/>
    <w:rsid w:val="008664CB"/>
    <w:rsid w:val="00870509"/>
    <w:rsid w:val="008A4AEC"/>
    <w:rsid w:val="008E3F36"/>
    <w:rsid w:val="009013A9"/>
    <w:rsid w:val="009336CC"/>
    <w:rsid w:val="009664F7"/>
    <w:rsid w:val="0097438B"/>
    <w:rsid w:val="009755D9"/>
    <w:rsid w:val="009A6E18"/>
    <w:rsid w:val="009B21AA"/>
    <w:rsid w:val="009F6B7B"/>
    <w:rsid w:val="00A340A4"/>
    <w:rsid w:val="00A403D2"/>
    <w:rsid w:val="00A55414"/>
    <w:rsid w:val="00A57D15"/>
    <w:rsid w:val="00A660E1"/>
    <w:rsid w:val="00AF3F31"/>
    <w:rsid w:val="00AF6BA1"/>
    <w:rsid w:val="00B10967"/>
    <w:rsid w:val="00B24321"/>
    <w:rsid w:val="00B631F3"/>
    <w:rsid w:val="00BB63F9"/>
    <w:rsid w:val="00C53389"/>
    <w:rsid w:val="00C56DD9"/>
    <w:rsid w:val="00C67CFA"/>
    <w:rsid w:val="00C74491"/>
    <w:rsid w:val="00C777B7"/>
    <w:rsid w:val="00C966BA"/>
    <w:rsid w:val="00CA552B"/>
    <w:rsid w:val="00D36E7C"/>
    <w:rsid w:val="00D86FC8"/>
    <w:rsid w:val="00DB4B50"/>
    <w:rsid w:val="00DF6A7F"/>
    <w:rsid w:val="00E01470"/>
    <w:rsid w:val="00E7213D"/>
    <w:rsid w:val="00F023A2"/>
    <w:rsid w:val="00F12BD9"/>
    <w:rsid w:val="00F31A64"/>
    <w:rsid w:val="00F42A1C"/>
    <w:rsid w:val="00F44A6D"/>
    <w:rsid w:val="00F471D4"/>
    <w:rsid w:val="00F70B32"/>
    <w:rsid w:val="00F80DF4"/>
    <w:rsid w:val="00FA257D"/>
    <w:rsid w:val="00FA2F47"/>
    <w:rsid w:val="00FB2608"/>
    <w:rsid w:val="00FB7615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5:docId w15:val="{187E7811-C9CA-4781-8514-58FF060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D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DF1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1DF1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F1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41DF1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41DF1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41DF1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41DF1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41DF1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41D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41DF1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41D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41DF1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1DF1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41DF1"/>
    <w:rPr>
      <w:color w:val="0563C1"/>
      <w:u w:val="single"/>
    </w:rPr>
  </w:style>
  <w:style w:type="table" w:styleId="TableGrid">
    <w:name w:val="Table Grid"/>
    <w:basedOn w:val="TableNormal"/>
    <w:uiPriority w:val="59"/>
    <w:rsid w:val="00141D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1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41DF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41DF1"/>
  </w:style>
  <w:style w:type="character" w:customStyle="1" w:styleId="shorttext">
    <w:name w:val="short_text"/>
    <w:basedOn w:val="DefaultParagraphFont"/>
    <w:rsid w:val="00141DF1"/>
  </w:style>
  <w:style w:type="character" w:styleId="FollowedHyperlink">
    <w:name w:val="FollowedHyperlink"/>
    <w:uiPriority w:val="99"/>
    <w:semiHidden/>
    <w:unhideWhenUsed/>
    <w:rsid w:val="00141DF1"/>
    <w:rPr>
      <w:color w:val="954F72"/>
      <w:u w:val="single"/>
    </w:rPr>
  </w:style>
  <w:style w:type="paragraph" w:customStyle="1" w:styleId="Body">
    <w:name w:val="Body"/>
    <w:rsid w:val="00141DF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41DF1"/>
    <w:pPr>
      <w:numPr>
        <w:numId w:val="10"/>
      </w:numPr>
    </w:pPr>
  </w:style>
  <w:style w:type="numbering" w:customStyle="1" w:styleId="List1">
    <w:name w:val="List 1"/>
    <w:basedOn w:val="NoList"/>
    <w:rsid w:val="00141DF1"/>
    <w:pPr>
      <w:numPr>
        <w:numId w:val="11"/>
      </w:numPr>
    </w:pPr>
  </w:style>
  <w:style w:type="character" w:customStyle="1" w:styleId="apple-converted-space">
    <w:name w:val="apple-converted-space"/>
    <w:basedOn w:val="DefaultParagraphFont"/>
    <w:rsid w:val="00141DF1"/>
  </w:style>
  <w:style w:type="character" w:styleId="HTMLCode">
    <w:name w:val="HTML Code"/>
    <w:uiPriority w:val="99"/>
    <w:semiHidden/>
    <w:unhideWhenUsed/>
    <w:rsid w:val="00141D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1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41DF1"/>
    <w:rPr>
      <w:i/>
      <w:iCs/>
    </w:rPr>
  </w:style>
  <w:style w:type="character" w:customStyle="1" w:styleId="InternetLink">
    <w:name w:val="Internet Link"/>
    <w:uiPriority w:val="99"/>
    <w:unhideWhenUsed/>
    <w:rsid w:val="00141DF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41D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2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A5278-46FD-4BC6-8AF6-20135DA6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719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Software University Foundation - http://softuni.org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with C# Course @ SoftUni – https://softuni.bg/courses/technology-fundamentals</dc:description>
  <cp:lastModifiedBy>User</cp:lastModifiedBy>
  <cp:revision>55</cp:revision>
  <dcterms:created xsi:type="dcterms:W3CDTF">2018-07-01T18:56:00Z</dcterms:created>
  <dcterms:modified xsi:type="dcterms:W3CDTF">2021-01-25T21:35:00Z</dcterms:modified>
  <cp:category>programming, education, software engineering, software development</cp:category>
</cp:coreProperties>
</file>